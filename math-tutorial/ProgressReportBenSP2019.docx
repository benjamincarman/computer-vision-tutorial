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8DDAF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5C1724B" wp14:editId="694A576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1CD4CD3" w14:textId="510992EB" w:rsidR="00C6554A" w:rsidRPr="00DE3B33" w:rsidRDefault="00DE3B33" w:rsidP="00C6554A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DE3B33">
        <w:rPr>
          <w:rFonts w:ascii="Times New Roman" w:hAnsi="Times New Roman" w:cs="Times New Roman"/>
          <w:sz w:val="28"/>
          <w:szCs w:val="28"/>
        </w:rPr>
        <w:t xml:space="preserve">Math 3980T </w:t>
      </w:r>
      <w:r>
        <w:rPr>
          <w:rFonts w:ascii="Times New Roman" w:hAnsi="Times New Roman" w:cs="Times New Roman"/>
          <w:sz w:val="28"/>
          <w:szCs w:val="28"/>
        </w:rPr>
        <w:t>Weekly Report</w:t>
      </w:r>
    </w:p>
    <w:p w14:paraId="6C093B14" w14:textId="0219BBB5" w:rsidR="00C6554A" w:rsidRPr="00DE3B33" w:rsidRDefault="00DE3B33" w:rsidP="001E07E9">
      <w:pPr>
        <w:pStyle w:val="Subtitle"/>
        <w:rPr>
          <w:b/>
        </w:rPr>
      </w:pPr>
      <w:r w:rsidRPr="00DE3B33">
        <w:rPr>
          <w:b/>
        </w:rPr>
        <w:t>Modern mathematics and applications in computer graphics and vision</w:t>
      </w:r>
    </w:p>
    <w:p w14:paraId="392C54FE" w14:textId="0CD4F7EB" w:rsidR="00C6554A" w:rsidRDefault="00DE3B33" w:rsidP="00C6554A">
      <w:pPr>
        <w:pStyle w:val="ContactInfo"/>
      </w:pPr>
      <w:r>
        <w:t>Benjamin Carman</w:t>
      </w:r>
      <w:r w:rsidR="00C6554A">
        <w:t xml:space="preserve"> | </w:t>
      </w:r>
      <w:r w:rsidRPr="00DE3B33">
        <w:t>Mathematics Tutorial</w:t>
      </w:r>
      <w:r w:rsidR="00C6554A">
        <w:t xml:space="preserve"> |</w:t>
      </w:r>
      <w:r w:rsidR="00C6554A" w:rsidRPr="00D5413C">
        <w:t xml:space="preserve"> </w:t>
      </w:r>
      <w:r>
        <w:t>Spring 2019</w:t>
      </w:r>
      <w:r w:rsidR="00C6554A">
        <w:br w:type="page"/>
      </w:r>
    </w:p>
    <w:p w14:paraId="63B78E37" w14:textId="4BF6555C" w:rsidR="0034511A" w:rsidRDefault="00F15668" w:rsidP="0034511A">
      <w:pPr>
        <w:pStyle w:val="Heading1"/>
      </w:pPr>
      <w:r>
        <w:lastRenderedPageBreak/>
        <w:t xml:space="preserve">Week </w:t>
      </w:r>
      <w:r w:rsidR="00F65879">
        <w:t>1</w:t>
      </w:r>
      <w:r>
        <w:t>. Introduction</w:t>
      </w:r>
    </w:p>
    <w:p w14:paraId="4435871C" w14:textId="07DE1360" w:rsidR="00F65879" w:rsidRDefault="002B072D" w:rsidP="002B072D">
      <w:r>
        <w:t xml:space="preserve">       Discussion of the c</w:t>
      </w:r>
      <w:r w:rsidR="002B33D2">
        <w:t>ourse outline</w:t>
      </w:r>
      <w:r>
        <w:t xml:space="preserve"> </w:t>
      </w:r>
    </w:p>
    <w:p w14:paraId="476F0BA3" w14:textId="28A563C7" w:rsidR="002B33D2" w:rsidRDefault="002B33D2" w:rsidP="002B33D2">
      <w:pPr>
        <w:ind w:left="360"/>
      </w:pPr>
      <w:r>
        <w:t>Readings Assignments:</w:t>
      </w:r>
    </w:p>
    <w:p w14:paraId="46AFF7F1" w14:textId="44218162" w:rsidR="00553732" w:rsidRDefault="002B33D2" w:rsidP="00553732">
      <w:pPr>
        <w:pStyle w:val="ListParagraph"/>
      </w:pPr>
      <w:r>
        <w:t xml:space="preserve">Read Chapter 1. Introduction of Reference 2. </w:t>
      </w:r>
    </w:p>
    <w:p w14:paraId="72F321E9" w14:textId="7468D231" w:rsidR="0034511A" w:rsidRDefault="0034511A" w:rsidP="0034511A"/>
    <w:p w14:paraId="74548707" w14:textId="69CD00AA" w:rsidR="0034511A" w:rsidRDefault="0034511A" w:rsidP="0034511A"/>
    <w:p w14:paraId="789F73F6" w14:textId="1830AE63" w:rsidR="0034511A" w:rsidRDefault="0034511A" w:rsidP="0034511A"/>
    <w:p w14:paraId="1E9ED5EC" w14:textId="4E817CED" w:rsidR="0034511A" w:rsidRDefault="0034511A" w:rsidP="0034511A"/>
    <w:p w14:paraId="58A260CB" w14:textId="68683DA3" w:rsidR="0034511A" w:rsidRDefault="0034511A" w:rsidP="0034511A"/>
    <w:p w14:paraId="021173A8" w14:textId="728E948C" w:rsidR="0034511A" w:rsidRDefault="0034511A" w:rsidP="0034511A"/>
    <w:p w14:paraId="62E5B89E" w14:textId="21E87C9D" w:rsidR="0034511A" w:rsidRDefault="0034511A" w:rsidP="0034511A"/>
    <w:p w14:paraId="6F014622" w14:textId="1EEC81E9" w:rsidR="0034511A" w:rsidRDefault="0034511A" w:rsidP="0034511A"/>
    <w:p w14:paraId="72408F59" w14:textId="31C84304" w:rsidR="0034511A" w:rsidRDefault="0034511A" w:rsidP="0034511A"/>
    <w:p w14:paraId="6ABFC9B1" w14:textId="5AA971F4" w:rsidR="0034511A" w:rsidRDefault="0034511A" w:rsidP="0034511A"/>
    <w:p w14:paraId="318571A3" w14:textId="05D1ED8D" w:rsidR="0034511A" w:rsidRDefault="0034511A" w:rsidP="0034511A"/>
    <w:p w14:paraId="6192FD22" w14:textId="5F05E30E" w:rsidR="00553732" w:rsidRDefault="00553732" w:rsidP="0034511A"/>
    <w:p w14:paraId="7FE48AE4" w14:textId="7DB141DD" w:rsidR="00553732" w:rsidRDefault="00553732" w:rsidP="0034511A"/>
    <w:p w14:paraId="1438B100" w14:textId="5DEB0E43" w:rsidR="00553732" w:rsidRDefault="00553732" w:rsidP="0034511A"/>
    <w:p w14:paraId="1D8F0233" w14:textId="12541A8C" w:rsidR="00553732" w:rsidRDefault="00553732" w:rsidP="0034511A"/>
    <w:p w14:paraId="3F8B334B" w14:textId="5A3B9431" w:rsidR="00553732" w:rsidRDefault="00553732" w:rsidP="0034511A"/>
    <w:p w14:paraId="3AB114BC" w14:textId="36755095" w:rsidR="00553732" w:rsidRDefault="00553732" w:rsidP="0034511A"/>
    <w:p w14:paraId="4DA12744" w14:textId="3A6C2BF4" w:rsidR="00553732" w:rsidRDefault="00553732" w:rsidP="0034511A"/>
    <w:p w14:paraId="62DEF7B8" w14:textId="1ED24402" w:rsidR="00553732" w:rsidRDefault="00553732" w:rsidP="0034511A"/>
    <w:p w14:paraId="0387C55D" w14:textId="0AAB42F3" w:rsidR="00553732" w:rsidRDefault="00553732" w:rsidP="0034511A"/>
    <w:p w14:paraId="673426A9" w14:textId="77777777" w:rsidR="00553732" w:rsidRDefault="00553732" w:rsidP="0034511A"/>
    <w:p w14:paraId="34B04397" w14:textId="0FDC57B6" w:rsidR="00553732" w:rsidRDefault="00553732" w:rsidP="00553732">
      <w:pPr>
        <w:pStyle w:val="Heading1"/>
      </w:pPr>
      <w:r>
        <w:lastRenderedPageBreak/>
        <w:t xml:space="preserve">Week 2. </w:t>
      </w:r>
      <w:r w:rsidR="000C0AAE">
        <w:t>Algebra</w:t>
      </w:r>
    </w:p>
    <w:p w14:paraId="23727CFD" w14:textId="0C3F009F" w:rsidR="000C0AAE" w:rsidRDefault="000C0AAE" w:rsidP="000C0AAE">
      <w:r>
        <w:t>Math Assignments:</w:t>
      </w:r>
    </w:p>
    <w:p w14:paraId="38D6100E" w14:textId="4254FA99" w:rsidR="000C0AAE" w:rsidRDefault="000C0AAE" w:rsidP="000C0AAE">
      <w:pPr>
        <w:pStyle w:val="ListParagraph"/>
        <w:numPr>
          <w:ilvl w:val="0"/>
          <w:numId w:val="22"/>
        </w:numPr>
      </w:pPr>
      <w:r>
        <w:t xml:space="preserve">Read Chapter 1. Linear Algebra. </w:t>
      </w:r>
    </w:p>
    <w:p w14:paraId="05230953" w14:textId="77777777" w:rsidR="007D0BB5" w:rsidRPr="007D0BB5" w:rsidRDefault="007D0BB5" w:rsidP="007D0BB5">
      <w:pPr>
        <w:pStyle w:val="ListParagraph"/>
        <w:numPr>
          <w:ilvl w:val="0"/>
          <w:numId w:val="22"/>
        </w:numPr>
      </w:pPr>
      <w:r w:rsidRPr="007D0BB5">
        <w:t xml:space="preserve">Read exercises 2-20, prepare for discussion at week 3. </w:t>
      </w:r>
    </w:p>
    <w:p w14:paraId="41245620" w14:textId="77777777" w:rsidR="007D0BB5" w:rsidRDefault="007D0BB5" w:rsidP="007D0BB5">
      <w:pPr>
        <w:pStyle w:val="ListParagraph"/>
      </w:pPr>
    </w:p>
    <w:p w14:paraId="09F03B77" w14:textId="77777777" w:rsidR="000C0AAE" w:rsidRDefault="000C0AAE" w:rsidP="000C0AAE">
      <w:pPr>
        <w:pStyle w:val="ListParagraph"/>
      </w:pPr>
      <w:r>
        <w:t>Notes:</w:t>
      </w:r>
    </w:p>
    <w:p w14:paraId="735E4F66" w14:textId="77777777" w:rsidR="000C0AAE" w:rsidRDefault="000C0AAE" w:rsidP="000C0AAE">
      <w:pPr>
        <w:pStyle w:val="ListParagraph"/>
        <w:numPr>
          <w:ilvl w:val="0"/>
          <w:numId w:val="23"/>
        </w:numPr>
      </w:pPr>
      <w:r>
        <w:t xml:space="preserve">Materials in Section 1.1-1.3 and 1.5 have been covered in Math 3200. </w:t>
      </w:r>
    </w:p>
    <w:p w14:paraId="68079120" w14:textId="6BB2452B" w:rsidR="000C0AAE" w:rsidRPr="000C0AAE" w:rsidRDefault="000C0AAE" w:rsidP="000C0AAE">
      <w:pPr>
        <w:pStyle w:val="ListParagraph"/>
        <w:numPr>
          <w:ilvl w:val="0"/>
          <w:numId w:val="23"/>
        </w:numPr>
      </w:pPr>
      <w:r>
        <w:t>Section 1.4 and 1.6 have two new concepts</w:t>
      </w:r>
      <w:r w:rsidR="007D0BB5">
        <w:t xml:space="preserve"> – Dual spaces and algebras</w:t>
      </w:r>
    </w:p>
    <w:p w14:paraId="32DBC8BA" w14:textId="77777777" w:rsidR="00553732" w:rsidRDefault="00553732" w:rsidP="00553732">
      <w:pPr>
        <w:pStyle w:val="ListParagraph"/>
        <w:ind w:left="360"/>
      </w:pPr>
    </w:p>
    <w:p w14:paraId="56BC1F0C" w14:textId="496E9876" w:rsidR="00553732" w:rsidRDefault="00553732" w:rsidP="00553732">
      <w:pPr>
        <w:pStyle w:val="ListParagraph"/>
        <w:ind w:left="360"/>
      </w:pPr>
      <w:r>
        <w:t>Computer Assignments (Read 1.1.1)</w:t>
      </w:r>
    </w:p>
    <w:p w14:paraId="0A0000A8" w14:textId="77777777" w:rsidR="00553732" w:rsidRDefault="00553732" w:rsidP="00553732">
      <w:pPr>
        <w:pStyle w:val="ListParagraph"/>
        <w:numPr>
          <w:ilvl w:val="0"/>
          <w:numId w:val="21"/>
        </w:numPr>
      </w:pPr>
      <w:r>
        <w:t xml:space="preserve">Download open-source Toolboxes: </w:t>
      </w:r>
    </w:p>
    <w:p w14:paraId="3D25D2B8" w14:textId="77777777" w:rsidR="00553732" w:rsidRDefault="00553732" w:rsidP="00553732">
      <w:pPr>
        <w:pStyle w:val="ListParagraph"/>
        <w:ind w:left="1080"/>
      </w:pPr>
      <w:r>
        <w:t xml:space="preserve">The Robotics Toolbox for MATLAB® and </w:t>
      </w:r>
    </w:p>
    <w:p w14:paraId="7C913233" w14:textId="7B459CA7" w:rsidR="00E16F45" w:rsidRDefault="00553732" w:rsidP="00E16F45">
      <w:pPr>
        <w:pStyle w:val="ListParagraph"/>
        <w:ind w:left="1080"/>
      </w:pPr>
      <w:r>
        <w:t xml:space="preserve">The Machine </w:t>
      </w:r>
      <w:proofErr w:type="spellStart"/>
      <w:r>
        <w:t>VisionToolbox</w:t>
      </w:r>
      <w:proofErr w:type="spellEnd"/>
      <w:r>
        <w:t xml:space="preserve"> for MATLAB®</w:t>
      </w:r>
    </w:p>
    <w:p w14:paraId="26DE9BDB" w14:textId="77777777" w:rsidR="0023008F" w:rsidRDefault="0023008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bookmarkStart w:id="5" w:name="_GoBack"/>
      <w:bookmarkEnd w:id="5"/>
      <w:r>
        <w:br w:type="page"/>
      </w:r>
    </w:p>
    <w:p w14:paraId="52119B14" w14:textId="534F5E39" w:rsidR="0023008F" w:rsidRDefault="0023008F" w:rsidP="0023008F">
      <w:pPr>
        <w:pStyle w:val="Heading1"/>
      </w:pPr>
      <w:r>
        <w:lastRenderedPageBreak/>
        <w:t>Week 3. Algebra</w:t>
      </w:r>
    </w:p>
    <w:p w14:paraId="08772961" w14:textId="77777777" w:rsidR="0023008F" w:rsidRDefault="0023008F" w:rsidP="0023008F">
      <w:pPr>
        <w:pStyle w:val="ListParagraph"/>
        <w:numPr>
          <w:ilvl w:val="0"/>
          <w:numId w:val="24"/>
        </w:numPr>
      </w:pPr>
      <w:r>
        <w:t>Discussion Exercises</w:t>
      </w:r>
    </w:p>
    <w:p w14:paraId="5E7B1546" w14:textId="77777777" w:rsidR="0023008F" w:rsidRDefault="0023008F" w:rsidP="0023008F">
      <w:pPr>
        <w:pStyle w:val="ListParagraph"/>
      </w:pPr>
      <w:r>
        <w:t>Q12 (Transition matrix)</w:t>
      </w:r>
    </w:p>
    <w:p w14:paraId="32EC109F" w14:textId="77777777" w:rsidR="0023008F" w:rsidRDefault="0023008F" w:rsidP="0023008F">
      <w:pPr>
        <w:pStyle w:val="ListParagraph"/>
      </w:pPr>
      <w:r>
        <w:t>Q13</w:t>
      </w:r>
    </w:p>
    <w:p w14:paraId="254676B6" w14:textId="77777777" w:rsidR="0023008F" w:rsidRDefault="0023008F" w:rsidP="0023008F">
      <w:pPr>
        <w:pStyle w:val="ListParagraph"/>
      </w:pPr>
      <w:r>
        <w:t>Q14</w:t>
      </w:r>
    </w:p>
    <w:p w14:paraId="1B44DA85" w14:textId="77777777" w:rsidR="0023008F" w:rsidRDefault="0023008F" w:rsidP="0023008F">
      <w:pPr>
        <w:pStyle w:val="ListParagraph"/>
      </w:pPr>
      <w:r>
        <w:t>Q15</w:t>
      </w:r>
    </w:p>
    <w:p w14:paraId="3B7FCED9" w14:textId="77777777" w:rsidR="0023008F" w:rsidRDefault="0023008F" w:rsidP="0023008F">
      <w:pPr>
        <w:pStyle w:val="ListParagraph"/>
      </w:pPr>
      <w:r>
        <w:t>Q16</w:t>
      </w:r>
    </w:p>
    <w:p w14:paraId="312F2CF4" w14:textId="77777777" w:rsidR="0023008F" w:rsidRDefault="0023008F" w:rsidP="0023008F">
      <w:pPr>
        <w:pStyle w:val="ListParagraph"/>
      </w:pPr>
      <w:r>
        <w:t>Q20</w:t>
      </w:r>
    </w:p>
    <w:p w14:paraId="79DC6979" w14:textId="77777777" w:rsidR="0023008F" w:rsidRDefault="0023008F" w:rsidP="0023008F">
      <w:pPr>
        <w:pStyle w:val="ListParagraph"/>
        <w:numPr>
          <w:ilvl w:val="0"/>
          <w:numId w:val="24"/>
        </w:numPr>
      </w:pPr>
      <w:r>
        <w:t>Reading assignment:  2.1-2.3</w:t>
      </w:r>
    </w:p>
    <w:p w14:paraId="0972B2BA" w14:textId="77777777" w:rsidR="0023008F" w:rsidRDefault="0023008F" w:rsidP="0023008F">
      <w:pPr>
        <w:pStyle w:val="ListParagraph"/>
        <w:numPr>
          <w:ilvl w:val="0"/>
          <w:numId w:val="24"/>
        </w:numPr>
      </w:pPr>
      <w:r>
        <w:t>Reading assignment:  Chap2 (computer book)</w:t>
      </w:r>
    </w:p>
    <w:p w14:paraId="1864153C" w14:textId="752AE3D1" w:rsidR="0023008F" w:rsidRPr="0023008F" w:rsidRDefault="0023008F" w:rsidP="0023008F">
      <w:r>
        <w:br w:type="page"/>
      </w:r>
    </w:p>
    <w:p w14:paraId="375E5971" w14:textId="3003AF2D" w:rsidR="0034511A" w:rsidRDefault="0034511A" w:rsidP="006B215A">
      <w:pPr>
        <w:pStyle w:val="Heading1"/>
      </w:pPr>
      <w:r>
        <w:lastRenderedPageBreak/>
        <w:t>References</w:t>
      </w:r>
    </w:p>
    <w:p w14:paraId="713BB855" w14:textId="3AA39A7A" w:rsidR="0034511A" w:rsidRDefault="0034511A" w:rsidP="0034511A">
      <w:pPr>
        <w:pStyle w:val="ListParagraph"/>
        <w:numPr>
          <w:ilvl w:val="0"/>
          <w:numId w:val="18"/>
        </w:numPr>
      </w:pPr>
      <w:r w:rsidRPr="0034511A">
        <w:t xml:space="preserve">Modern Mathematics and Applications in Computer Graphics and Vision, </w:t>
      </w:r>
      <w:proofErr w:type="spellStart"/>
      <w:r w:rsidRPr="0034511A">
        <w:t>Hongyu</w:t>
      </w:r>
      <w:proofErr w:type="spellEnd"/>
      <w:r w:rsidRPr="0034511A">
        <w:t xml:space="preserve"> Guo, </w:t>
      </w:r>
      <w:r w:rsidR="00F65879" w:rsidRPr="00F65879">
        <w:t>World Scientific Pub Co Inc</w:t>
      </w:r>
      <w:r w:rsidR="00F65879">
        <w:t xml:space="preserve">, </w:t>
      </w:r>
      <w:r w:rsidRPr="0034511A">
        <w:t>2014</w:t>
      </w:r>
      <w:r w:rsidR="00F65879">
        <w:t>.</w:t>
      </w:r>
      <w:r w:rsidRPr="0034511A">
        <w:t xml:space="preserve"> ISBN-10: 9789814449335.</w:t>
      </w:r>
    </w:p>
    <w:p w14:paraId="60D0F467" w14:textId="2770B665" w:rsidR="0034511A" w:rsidRDefault="0034511A" w:rsidP="0034511A">
      <w:pPr>
        <w:pStyle w:val="ListParagraph"/>
        <w:numPr>
          <w:ilvl w:val="0"/>
          <w:numId w:val="18"/>
        </w:numPr>
      </w:pPr>
      <w:r w:rsidRPr="0034511A">
        <w:t>Robotics, Vision and Control: Fundamental Algorithms In MATLAB</w:t>
      </w:r>
      <w:r w:rsidR="00F65879">
        <w:t xml:space="preserve">, Peter </w:t>
      </w:r>
      <w:proofErr w:type="spellStart"/>
      <w:r w:rsidR="00F65879" w:rsidRPr="00F65879">
        <w:t>Corke</w:t>
      </w:r>
      <w:proofErr w:type="spellEnd"/>
      <w:r w:rsidR="00F65879" w:rsidRPr="00F65879">
        <w:t xml:space="preserve">, </w:t>
      </w:r>
      <w:r w:rsidR="00F65879">
        <w:t xml:space="preserve">Springer, 2017. ISBN </w:t>
      </w:r>
      <w:r w:rsidR="00F65879" w:rsidRPr="00F65879">
        <w:t>9783319544137</w:t>
      </w:r>
      <w:r w:rsidR="00F65879">
        <w:t>.</w:t>
      </w:r>
    </w:p>
    <w:p w14:paraId="2A121B95" w14:textId="0918C8F0" w:rsidR="005058EC" w:rsidRDefault="005058EC" w:rsidP="005058EC">
      <w:pPr>
        <w:pStyle w:val="ListParagraph"/>
        <w:numPr>
          <w:ilvl w:val="0"/>
          <w:numId w:val="18"/>
        </w:numPr>
      </w:pPr>
      <w:r>
        <w:t xml:space="preserve">Robot Vision, Berthold K.P. Horn, MIT Press, 1986. ISBN </w:t>
      </w:r>
      <w:r w:rsidRPr="005058EC">
        <w:t>9780262081597</w:t>
      </w:r>
      <w:r>
        <w:t>.</w:t>
      </w:r>
    </w:p>
    <w:p w14:paraId="09841737" w14:textId="77777777" w:rsidR="0034511A" w:rsidRPr="0034511A" w:rsidRDefault="0034511A" w:rsidP="0034511A"/>
    <w:p w14:paraId="5A13EF9C" w14:textId="77777777" w:rsidR="00F15668" w:rsidRPr="00F15668" w:rsidRDefault="00F15668" w:rsidP="00F15668"/>
    <w:p w14:paraId="1227A44F" w14:textId="13BA50B4" w:rsidR="00F15668" w:rsidRPr="00F15668" w:rsidRDefault="00F15668" w:rsidP="00F15668"/>
    <w:sectPr w:rsidR="00F15668" w:rsidRPr="00F15668">
      <w:footerReference w:type="default" r:id="rId8"/>
      <w:footerReference w:type="firs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E1B1" w14:textId="77777777" w:rsidR="00D84AD7" w:rsidRDefault="00D84AD7" w:rsidP="00C6554A">
      <w:pPr>
        <w:spacing w:before="0" w:after="0" w:line="240" w:lineRule="auto"/>
      </w:pPr>
      <w:r>
        <w:separator/>
      </w:r>
    </w:p>
  </w:endnote>
  <w:endnote w:type="continuationSeparator" w:id="0">
    <w:p w14:paraId="4ED6994D" w14:textId="77777777" w:rsidR="00D84AD7" w:rsidRDefault="00D84AD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65417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6AB5" w14:textId="1FDF5950" w:rsidR="00DE3B33" w:rsidRPr="00DE3B33" w:rsidRDefault="00F15668" w:rsidP="00DE3B33">
    <w:pPr>
      <w:pStyle w:val="Footer"/>
      <w:ind w:right="-126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21D97" wp14:editId="6AAE20E1">
              <wp:simplePos x="0" y="0"/>
              <wp:positionH relativeFrom="column">
                <wp:posOffset>-185904</wp:posOffset>
              </wp:positionH>
              <wp:positionV relativeFrom="paragraph">
                <wp:posOffset>16117</wp:posOffset>
              </wp:positionV>
              <wp:extent cx="6407916" cy="10674"/>
              <wp:effectExtent l="0" t="0" r="31115" b="2794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07916" cy="1067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AF3FE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5pt,1.25pt" to="48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" strokecolor="#18a996 [3049]"/>
          </w:pict>
        </mc:Fallback>
      </mc:AlternateContent>
    </w:r>
    <w:r w:rsidR="00DE3B33">
      <w:rPr>
        <w:noProof/>
      </w:rPr>
      <w:drawing>
        <wp:inline distT="0" distB="0" distL="0" distR="0" wp14:anchorId="5BD92BB9" wp14:editId="33F7D9FE">
          <wp:extent cx="1142110" cy="314946"/>
          <wp:effectExtent l="0" t="0" r="1270" b="9525"/>
          <wp:docPr id="3" name="Picture 3" descr="Ohio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io Universit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207" cy="33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18B6AB" w14:textId="77777777" w:rsidR="00DE3B33" w:rsidRDefault="00DE3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D162" w14:textId="77777777" w:rsidR="00D84AD7" w:rsidRDefault="00D84AD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98082D9" w14:textId="77777777" w:rsidR="00D84AD7" w:rsidRDefault="00D84AD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5570667"/>
    <w:multiLevelType w:val="hybridMultilevel"/>
    <w:tmpl w:val="8D34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941CEB"/>
    <w:multiLevelType w:val="hybridMultilevel"/>
    <w:tmpl w:val="91CEFCB0"/>
    <w:lvl w:ilvl="0" w:tplc="E714662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8455208"/>
    <w:multiLevelType w:val="hybridMultilevel"/>
    <w:tmpl w:val="8146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721C1"/>
    <w:multiLevelType w:val="hybridMultilevel"/>
    <w:tmpl w:val="05F02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27A23"/>
    <w:multiLevelType w:val="hybridMultilevel"/>
    <w:tmpl w:val="C92C5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4227C"/>
    <w:multiLevelType w:val="hybridMultilevel"/>
    <w:tmpl w:val="A9AE0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F05B8B"/>
    <w:multiLevelType w:val="hybridMultilevel"/>
    <w:tmpl w:val="6C90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04FB2"/>
    <w:multiLevelType w:val="hybridMultilevel"/>
    <w:tmpl w:val="54A6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D33C26"/>
    <w:multiLevelType w:val="hybridMultilevel"/>
    <w:tmpl w:val="6228F36E"/>
    <w:lvl w:ilvl="0" w:tplc="978E9C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6"/>
  </w:num>
  <w:num w:numId="18">
    <w:abstractNumId w:val="12"/>
  </w:num>
  <w:num w:numId="19">
    <w:abstractNumId w:val="17"/>
  </w:num>
  <w:num w:numId="20">
    <w:abstractNumId w:val="19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33"/>
    <w:rsid w:val="000C0AAE"/>
    <w:rsid w:val="001E07E9"/>
    <w:rsid w:val="0023008F"/>
    <w:rsid w:val="002554CD"/>
    <w:rsid w:val="00293B83"/>
    <w:rsid w:val="002B072D"/>
    <w:rsid w:val="002B33D2"/>
    <w:rsid w:val="002B4294"/>
    <w:rsid w:val="00333D0D"/>
    <w:rsid w:val="0034511A"/>
    <w:rsid w:val="00447A8E"/>
    <w:rsid w:val="004737B2"/>
    <w:rsid w:val="004C049F"/>
    <w:rsid w:val="005000E2"/>
    <w:rsid w:val="005058EC"/>
    <w:rsid w:val="00553732"/>
    <w:rsid w:val="005A2E0A"/>
    <w:rsid w:val="006A3CE7"/>
    <w:rsid w:val="006B215A"/>
    <w:rsid w:val="007D0BB5"/>
    <w:rsid w:val="00802B3F"/>
    <w:rsid w:val="00836DB0"/>
    <w:rsid w:val="00902FDD"/>
    <w:rsid w:val="00C6554A"/>
    <w:rsid w:val="00D1101D"/>
    <w:rsid w:val="00D84AD7"/>
    <w:rsid w:val="00DE3B33"/>
    <w:rsid w:val="00E16F45"/>
    <w:rsid w:val="00E9148E"/>
    <w:rsid w:val="00EC5C2E"/>
    <w:rsid w:val="00ED7C44"/>
    <w:rsid w:val="00F15668"/>
    <w:rsid w:val="00F6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74902"/>
  <w15:chartTrackingRefBased/>
  <w15:docId w15:val="{8D79D071-2F7B-439A-B2E8-967D10D6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156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She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C:\Users\Shen\AppData\Roaming\Microsoft\Templates\Student report with cover photo.dotx</Template>
  <TotalTime>90</TotalTime>
  <Pages>5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Grubb</dc:creator>
  <cp:keywords/>
  <dc:description/>
  <cp:lastModifiedBy>Microsoft Office User</cp:lastModifiedBy>
  <cp:revision>12</cp:revision>
  <dcterms:created xsi:type="dcterms:W3CDTF">2019-01-15T17:59:00Z</dcterms:created>
  <dcterms:modified xsi:type="dcterms:W3CDTF">2019-01-31T04:10:00Z</dcterms:modified>
</cp:coreProperties>
</file>